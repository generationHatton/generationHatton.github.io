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5B07" w14:textId="77777777" w:rsidR="001D4C24" w:rsidRDefault="00000000">
      <w:pPr>
        <w:jc w:val="center"/>
      </w:pPr>
      <w:r>
        <w:rPr>
          <w:rFonts w:ascii="Bowlby One SC" w:hAnsi="Bowlby One SC"/>
          <w:noProof/>
          <w:color w:val="92278F"/>
          <w:sz w:val="72"/>
          <w:szCs w:val="72"/>
          <w:u w:val="single"/>
        </w:rPr>
        <w:drawing>
          <wp:anchor distT="0" distB="0" distL="114300" distR="114300" simplePos="0" relativeHeight="251666432" behindDoc="1" locked="0" layoutInCell="1" allowOverlap="1" wp14:anchorId="7474BA32" wp14:editId="3D180B1F">
            <wp:simplePos x="0" y="0"/>
            <wp:positionH relativeFrom="margin">
              <wp:posOffset>4548939</wp:posOffset>
            </wp:positionH>
            <wp:positionV relativeFrom="paragraph">
              <wp:posOffset>-613854</wp:posOffset>
            </wp:positionV>
            <wp:extent cx="1872005" cy="1977874"/>
            <wp:effectExtent l="95250" t="38100" r="166345" b="3326"/>
            <wp:wrapNone/>
            <wp:docPr id="427134289" name="Picture 1223477798" descr="A picture containing sketch, drawing, clipart, illustr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20821091" flipH="1">
                      <a:off x="0" y="0"/>
                      <a:ext cx="1872005" cy="19778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Bowlby One SC" w:hAnsi="Bowlby One SC"/>
          <w:noProof/>
          <w:color w:val="92278F"/>
          <w:sz w:val="72"/>
          <w:szCs w:val="72"/>
          <w:u w:val="single"/>
        </w:rPr>
        <w:drawing>
          <wp:anchor distT="0" distB="0" distL="114300" distR="114300" simplePos="0" relativeHeight="251664384" behindDoc="1" locked="0" layoutInCell="1" allowOverlap="1" wp14:anchorId="5E6F80F2" wp14:editId="76B2B833">
            <wp:simplePos x="0" y="0"/>
            <wp:positionH relativeFrom="page">
              <wp:align>left</wp:align>
            </wp:positionH>
            <wp:positionV relativeFrom="paragraph">
              <wp:posOffset>-691962</wp:posOffset>
            </wp:positionV>
            <wp:extent cx="1963920" cy="2074983"/>
            <wp:effectExtent l="171450" t="38100" r="0" b="1467"/>
            <wp:wrapNone/>
            <wp:docPr id="1634199908" name="Picture 3" descr="A picture containing sketch, drawing, clipart, illustr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693978">
                      <a:off x="0" y="0"/>
                      <a:ext cx="1963920" cy="20749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Bowlby One SC" w:hAnsi="Bowlby One SC"/>
          <w:color w:val="92278F"/>
          <w:sz w:val="72"/>
          <w:szCs w:val="72"/>
          <w:u w:val="single"/>
        </w:rPr>
        <w:t>Welcome to Generation Hatton!</w:t>
      </w:r>
    </w:p>
    <w:p w14:paraId="7A2EE784" w14:textId="77777777" w:rsidR="001D4C24" w:rsidRDefault="00000000">
      <w:pPr>
        <w:jc w:val="center"/>
      </w:pPr>
      <w:r>
        <w:rPr>
          <w:rFonts w:ascii="Bowlby One SC" w:hAnsi="Bowlby One SC"/>
          <w:noProof/>
          <w:color w:val="92278F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17922" wp14:editId="526E26E7">
                <wp:simplePos x="0" y="0"/>
                <wp:positionH relativeFrom="margin">
                  <wp:align>right</wp:align>
                </wp:positionH>
                <wp:positionV relativeFrom="paragraph">
                  <wp:posOffset>5690091</wp:posOffset>
                </wp:positionV>
                <wp:extent cx="5678167" cy="433709"/>
                <wp:effectExtent l="19050" t="38100" r="37465" b="61595"/>
                <wp:wrapNone/>
                <wp:docPr id="8329158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8167" cy="433709"/>
                        </a:xfrm>
                        <a:custGeom>
                          <a:avLst/>
                          <a:gdLst>
                            <a:gd name="connsiteX0" fmla="*/ 0 w 5678167"/>
                            <a:gd name="connsiteY0" fmla="*/ 0 h 433709"/>
                            <a:gd name="connsiteX1" fmla="*/ 567817 w 5678167"/>
                            <a:gd name="connsiteY1" fmla="*/ 0 h 433709"/>
                            <a:gd name="connsiteX2" fmla="*/ 1192415 w 5678167"/>
                            <a:gd name="connsiteY2" fmla="*/ 0 h 433709"/>
                            <a:gd name="connsiteX3" fmla="*/ 1760232 w 5678167"/>
                            <a:gd name="connsiteY3" fmla="*/ 0 h 433709"/>
                            <a:gd name="connsiteX4" fmla="*/ 2441612 w 5678167"/>
                            <a:gd name="connsiteY4" fmla="*/ 0 h 433709"/>
                            <a:gd name="connsiteX5" fmla="*/ 3122992 w 5678167"/>
                            <a:gd name="connsiteY5" fmla="*/ 0 h 433709"/>
                            <a:gd name="connsiteX6" fmla="*/ 3804372 w 5678167"/>
                            <a:gd name="connsiteY6" fmla="*/ 0 h 433709"/>
                            <a:gd name="connsiteX7" fmla="*/ 4315407 w 5678167"/>
                            <a:gd name="connsiteY7" fmla="*/ 0 h 433709"/>
                            <a:gd name="connsiteX8" fmla="*/ 4826442 w 5678167"/>
                            <a:gd name="connsiteY8" fmla="*/ 0 h 433709"/>
                            <a:gd name="connsiteX9" fmla="*/ 5678167 w 5678167"/>
                            <a:gd name="connsiteY9" fmla="*/ 0 h 433709"/>
                            <a:gd name="connsiteX10" fmla="*/ 5678167 w 5678167"/>
                            <a:gd name="connsiteY10" fmla="*/ 433709 h 433709"/>
                            <a:gd name="connsiteX11" fmla="*/ 4996787 w 5678167"/>
                            <a:gd name="connsiteY11" fmla="*/ 433709 h 433709"/>
                            <a:gd name="connsiteX12" fmla="*/ 4542534 w 5678167"/>
                            <a:gd name="connsiteY12" fmla="*/ 433709 h 433709"/>
                            <a:gd name="connsiteX13" fmla="*/ 4031499 w 5678167"/>
                            <a:gd name="connsiteY13" fmla="*/ 433709 h 433709"/>
                            <a:gd name="connsiteX14" fmla="*/ 3577245 w 5678167"/>
                            <a:gd name="connsiteY14" fmla="*/ 433709 h 433709"/>
                            <a:gd name="connsiteX15" fmla="*/ 3179774 w 5678167"/>
                            <a:gd name="connsiteY15" fmla="*/ 433709 h 433709"/>
                            <a:gd name="connsiteX16" fmla="*/ 2668738 w 5678167"/>
                            <a:gd name="connsiteY16" fmla="*/ 433709 h 433709"/>
                            <a:gd name="connsiteX17" fmla="*/ 2157703 w 5678167"/>
                            <a:gd name="connsiteY17" fmla="*/ 433709 h 433709"/>
                            <a:gd name="connsiteX18" fmla="*/ 1476323 w 5678167"/>
                            <a:gd name="connsiteY18" fmla="*/ 433709 h 433709"/>
                            <a:gd name="connsiteX19" fmla="*/ 794943 w 5678167"/>
                            <a:gd name="connsiteY19" fmla="*/ 433709 h 433709"/>
                            <a:gd name="connsiteX20" fmla="*/ 0 w 5678167"/>
                            <a:gd name="connsiteY20" fmla="*/ 433709 h 433709"/>
                            <a:gd name="connsiteX21" fmla="*/ 0 w 5678167"/>
                            <a:gd name="connsiteY21" fmla="*/ 0 h 4337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5678167" h="433709" fill="none" extrusionOk="0">
                              <a:moveTo>
                                <a:pt x="0" y="0"/>
                              </a:moveTo>
                              <a:cubicBezTo>
                                <a:pt x="208829" y="-15585"/>
                                <a:pt x="377883" y="11779"/>
                                <a:pt x="567817" y="0"/>
                              </a:cubicBezTo>
                              <a:cubicBezTo>
                                <a:pt x="757751" y="-11779"/>
                                <a:pt x="937671" y="49807"/>
                                <a:pt x="1192415" y="0"/>
                              </a:cubicBezTo>
                              <a:cubicBezTo>
                                <a:pt x="1447159" y="-49807"/>
                                <a:pt x="1618935" y="57536"/>
                                <a:pt x="1760232" y="0"/>
                              </a:cubicBezTo>
                              <a:cubicBezTo>
                                <a:pt x="1901529" y="-57536"/>
                                <a:pt x="2194148" y="32977"/>
                                <a:pt x="2441612" y="0"/>
                              </a:cubicBezTo>
                              <a:cubicBezTo>
                                <a:pt x="2689076" y="-32977"/>
                                <a:pt x="2869161" y="25655"/>
                                <a:pt x="3122992" y="0"/>
                              </a:cubicBezTo>
                              <a:cubicBezTo>
                                <a:pt x="3376823" y="-25655"/>
                                <a:pt x="3498938" y="38023"/>
                                <a:pt x="3804372" y="0"/>
                              </a:cubicBezTo>
                              <a:cubicBezTo>
                                <a:pt x="4109806" y="-38023"/>
                                <a:pt x="4150725" y="44477"/>
                                <a:pt x="4315407" y="0"/>
                              </a:cubicBezTo>
                              <a:cubicBezTo>
                                <a:pt x="4480089" y="-44477"/>
                                <a:pt x="4611272" y="19221"/>
                                <a:pt x="4826442" y="0"/>
                              </a:cubicBezTo>
                              <a:cubicBezTo>
                                <a:pt x="5041612" y="-19221"/>
                                <a:pt x="5442638" y="20507"/>
                                <a:pt x="5678167" y="0"/>
                              </a:cubicBezTo>
                              <a:cubicBezTo>
                                <a:pt x="5687985" y="167790"/>
                                <a:pt x="5633487" y="246598"/>
                                <a:pt x="5678167" y="433709"/>
                              </a:cubicBezTo>
                              <a:cubicBezTo>
                                <a:pt x="5454268" y="487981"/>
                                <a:pt x="5330948" y="395477"/>
                                <a:pt x="4996787" y="433709"/>
                              </a:cubicBezTo>
                              <a:cubicBezTo>
                                <a:pt x="4662626" y="471941"/>
                                <a:pt x="4700921" y="389143"/>
                                <a:pt x="4542534" y="433709"/>
                              </a:cubicBezTo>
                              <a:cubicBezTo>
                                <a:pt x="4384147" y="478275"/>
                                <a:pt x="4187880" y="426802"/>
                                <a:pt x="4031499" y="433709"/>
                              </a:cubicBezTo>
                              <a:cubicBezTo>
                                <a:pt x="3875119" y="440616"/>
                                <a:pt x="3709888" y="405715"/>
                                <a:pt x="3577245" y="433709"/>
                              </a:cubicBezTo>
                              <a:cubicBezTo>
                                <a:pt x="3444602" y="461703"/>
                                <a:pt x="3366053" y="432070"/>
                                <a:pt x="3179774" y="433709"/>
                              </a:cubicBezTo>
                              <a:cubicBezTo>
                                <a:pt x="2993495" y="435348"/>
                                <a:pt x="2920193" y="419613"/>
                                <a:pt x="2668738" y="433709"/>
                              </a:cubicBezTo>
                              <a:cubicBezTo>
                                <a:pt x="2417283" y="447805"/>
                                <a:pt x="2314419" y="397186"/>
                                <a:pt x="2157703" y="433709"/>
                              </a:cubicBezTo>
                              <a:cubicBezTo>
                                <a:pt x="2000987" y="470232"/>
                                <a:pt x="1701180" y="363696"/>
                                <a:pt x="1476323" y="433709"/>
                              </a:cubicBezTo>
                              <a:cubicBezTo>
                                <a:pt x="1251466" y="503722"/>
                                <a:pt x="1098833" y="395210"/>
                                <a:pt x="794943" y="433709"/>
                              </a:cubicBezTo>
                              <a:cubicBezTo>
                                <a:pt x="491053" y="472208"/>
                                <a:pt x="356934" y="430325"/>
                                <a:pt x="0" y="433709"/>
                              </a:cubicBezTo>
                              <a:cubicBezTo>
                                <a:pt x="-40207" y="308524"/>
                                <a:pt x="23164" y="136101"/>
                                <a:pt x="0" y="0"/>
                              </a:cubicBezTo>
                              <a:close/>
                            </a:path>
                            <a:path w="5678167" h="433709" stroke="0" extrusionOk="0">
                              <a:moveTo>
                                <a:pt x="0" y="0"/>
                              </a:moveTo>
                              <a:cubicBezTo>
                                <a:pt x="223844" y="-49575"/>
                                <a:pt x="544080" y="46334"/>
                                <a:pt x="681380" y="0"/>
                              </a:cubicBezTo>
                              <a:cubicBezTo>
                                <a:pt x="818680" y="-46334"/>
                                <a:pt x="1120081" y="70164"/>
                                <a:pt x="1362760" y="0"/>
                              </a:cubicBezTo>
                              <a:cubicBezTo>
                                <a:pt x="1605439" y="-70164"/>
                                <a:pt x="1754380" y="73477"/>
                                <a:pt x="1987358" y="0"/>
                              </a:cubicBezTo>
                              <a:cubicBezTo>
                                <a:pt x="2220336" y="-73477"/>
                                <a:pt x="2427943" y="56743"/>
                                <a:pt x="2555175" y="0"/>
                              </a:cubicBezTo>
                              <a:cubicBezTo>
                                <a:pt x="2682407" y="-56743"/>
                                <a:pt x="2858645" y="37371"/>
                                <a:pt x="3066210" y="0"/>
                              </a:cubicBezTo>
                              <a:cubicBezTo>
                                <a:pt x="3273776" y="-37371"/>
                                <a:pt x="3344388" y="24864"/>
                                <a:pt x="3577245" y="0"/>
                              </a:cubicBezTo>
                              <a:cubicBezTo>
                                <a:pt x="3810103" y="-24864"/>
                                <a:pt x="3994237" y="32755"/>
                                <a:pt x="4145062" y="0"/>
                              </a:cubicBezTo>
                              <a:cubicBezTo>
                                <a:pt x="4295887" y="-32755"/>
                                <a:pt x="4470140" y="11364"/>
                                <a:pt x="4599315" y="0"/>
                              </a:cubicBezTo>
                              <a:cubicBezTo>
                                <a:pt x="4728490" y="-11364"/>
                                <a:pt x="4847245" y="22888"/>
                                <a:pt x="5053569" y="0"/>
                              </a:cubicBezTo>
                              <a:cubicBezTo>
                                <a:pt x="5259893" y="-22888"/>
                                <a:pt x="5449116" y="3283"/>
                                <a:pt x="5678167" y="0"/>
                              </a:cubicBezTo>
                              <a:cubicBezTo>
                                <a:pt x="5711811" y="158416"/>
                                <a:pt x="5667829" y="230707"/>
                                <a:pt x="5678167" y="433709"/>
                              </a:cubicBezTo>
                              <a:cubicBezTo>
                                <a:pt x="5580001" y="461650"/>
                                <a:pt x="5347660" y="418763"/>
                                <a:pt x="5223914" y="433709"/>
                              </a:cubicBezTo>
                              <a:cubicBezTo>
                                <a:pt x="5100168" y="448655"/>
                                <a:pt x="4937859" y="402665"/>
                                <a:pt x="4712879" y="433709"/>
                              </a:cubicBezTo>
                              <a:cubicBezTo>
                                <a:pt x="4487900" y="464753"/>
                                <a:pt x="4506162" y="412514"/>
                                <a:pt x="4315407" y="433709"/>
                              </a:cubicBezTo>
                              <a:cubicBezTo>
                                <a:pt x="4124652" y="454904"/>
                                <a:pt x="4004891" y="401879"/>
                                <a:pt x="3861154" y="433709"/>
                              </a:cubicBezTo>
                              <a:cubicBezTo>
                                <a:pt x="3717417" y="465539"/>
                                <a:pt x="3583393" y="394233"/>
                                <a:pt x="3406900" y="433709"/>
                              </a:cubicBezTo>
                              <a:cubicBezTo>
                                <a:pt x="3230407" y="473185"/>
                                <a:pt x="3089336" y="385797"/>
                                <a:pt x="2952647" y="433709"/>
                              </a:cubicBezTo>
                              <a:cubicBezTo>
                                <a:pt x="2815958" y="481621"/>
                                <a:pt x="2641155" y="400405"/>
                                <a:pt x="2555175" y="433709"/>
                              </a:cubicBezTo>
                              <a:cubicBezTo>
                                <a:pt x="2469195" y="467013"/>
                                <a:pt x="2126484" y="377956"/>
                                <a:pt x="1930577" y="433709"/>
                              </a:cubicBezTo>
                              <a:cubicBezTo>
                                <a:pt x="1734670" y="489462"/>
                                <a:pt x="1623625" y="422552"/>
                                <a:pt x="1419542" y="433709"/>
                              </a:cubicBezTo>
                              <a:cubicBezTo>
                                <a:pt x="1215459" y="444866"/>
                                <a:pt x="1094147" y="423314"/>
                                <a:pt x="794943" y="433709"/>
                              </a:cubicBezTo>
                              <a:cubicBezTo>
                                <a:pt x="495739" y="444104"/>
                                <a:pt x="283100" y="338663"/>
                                <a:pt x="0" y="433709"/>
                              </a:cubicBezTo>
                              <a:cubicBezTo>
                                <a:pt x="-403" y="251093"/>
                                <a:pt x="22080" y="18524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46">
                          <a:solidFill>
                            <a:srgbClr val="000000"/>
                          </a:solidFill>
                          <a:prstDash val="solid"/>
                          <a:extLst>
                            <a:ext uri="{C807C97D-BFC1-408E-A445-0C87EB9F89A2}">
                              <ask:lineSketchStyleProps xmlns:ask="http://schemas.microsoft.com/office/drawing/2018/sketchyshapes" sd="1824856999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0810DE6C" w14:textId="77777777" w:rsidR="001D4C24" w:rsidRDefault="00000000">
                            <w:pPr>
                              <w:jc w:val="center"/>
                              <w:rPr>
                                <w:rFonts w:ascii="Bowlby One SC" w:hAnsi="Bowlby One SC"/>
                                <w:color w:val="0070C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owlby One SC" w:hAnsi="Bowlby One SC"/>
                                <w:color w:val="0070C0"/>
                                <w:sz w:val="36"/>
                                <w:szCs w:val="36"/>
                              </w:rPr>
                              <w:t>Select from our list of editions below!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5179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5.9pt;margin-top:448.05pt;width:447.1pt;height:34.1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" strokeweight=".52906mm">
                <v:textbox>
                  <w:txbxContent>
                    <w:p w14:paraId="0810DE6C" w14:textId="77777777" w:rsidR="001D4C24" w:rsidRDefault="00000000">
                      <w:pPr>
                        <w:jc w:val="center"/>
                        <w:rPr>
                          <w:rFonts w:ascii="Bowlby One SC" w:hAnsi="Bowlby One SC"/>
                          <w:color w:val="0070C0"/>
                          <w:sz w:val="36"/>
                          <w:szCs w:val="36"/>
                        </w:rPr>
                      </w:pPr>
                      <w:r>
                        <w:rPr>
                          <w:rFonts w:ascii="Bowlby One SC" w:hAnsi="Bowlby One SC"/>
                          <w:color w:val="0070C0"/>
                          <w:sz w:val="36"/>
                          <w:szCs w:val="36"/>
                        </w:rPr>
                        <w:t>Select from our list of editions below!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owlby One SC" w:hAnsi="Bowlby One SC"/>
          <w:noProof/>
          <w:color w:val="92278F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98FD1" wp14:editId="284F2390">
                <wp:simplePos x="0" y="0"/>
                <wp:positionH relativeFrom="margin">
                  <wp:posOffset>3024551</wp:posOffset>
                </wp:positionH>
                <wp:positionV relativeFrom="paragraph">
                  <wp:posOffset>2865363</wp:posOffset>
                </wp:positionV>
                <wp:extent cx="3098801" cy="2567306"/>
                <wp:effectExtent l="0" t="0" r="6349" b="4444"/>
                <wp:wrapNone/>
                <wp:docPr id="16119404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1" cy="25673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B33AA53" w14:textId="77777777" w:rsidR="001D4C24" w:rsidRDefault="00000000">
                            <w:r>
                              <w:rPr>
                                <w:rFonts w:ascii="Amasis MT Pro Medium" w:hAnsi="Amasis MT Pro Medium" w:cs="Biome"/>
                                <w:sz w:val="32"/>
                                <w:szCs w:val="32"/>
                              </w:rPr>
                              <w:t xml:space="preserve">We will keep you updated on all things Hatton, from events such as the yearly </w:t>
                            </w:r>
                            <w:r>
                              <w:rPr>
                                <w:rFonts w:ascii="Amasis MT Pro Medium" w:hAnsi="Amasis MT Pro Medium" w:cs="Biome"/>
                                <w:b/>
                                <w:bCs/>
                                <w:color w:val="C60202"/>
                                <w:sz w:val="32"/>
                                <w:szCs w:val="32"/>
                              </w:rPr>
                              <w:t>colour run</w:t>
                            </w:r>
                            <w:r>
                              <w:rPr>
                                <w:rFonts w:ascii="Amasis MT Pro Medium" w:hAnsi="Amasis MT Pro Medium" w:cs="Biome"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masis MT Pro Medium" w:hAnsi="Amasis MT Pro Medium" w:cs="Biome"/>
                                <w:sz w:val="32"/>
                                <w:szCs w:val="32"/>
                              </w:rPr>
                              <w:t xml:space="preserve">to </w:t>
                            </w:r>
                            <w:r>
                              <w:rPr>
                                <w:rFonts w:ascii="Amasis MT Pro Medium" w:hAnsi="Amasis MT Pro Medium" w:cs="Biome"/>
                                <w:b/>
                                <w:bCs/>
                                <w:color w:val="9B57D3"/>
                                <w:sz w:val="32"/>
                                <w:szCs w:val="32"/>
                              </w:rPr>
                              <w:t>Hatton’s Got Talent.</w:t>
                            </w:r>
                          </w:p>
                          <w:p w14:paraId="7819EB9F" w14:textId="77777777" w:rsidR="001D4C24" w:rsidRDefault="00000000">
                            <w:r>
                              <w:rPr>
                                <w:rFonts w:ascii="Amasis MT Pro Medium" w:hAnsi="Amasis MT Pro Medium" w:cs="Biome"/>
                                <w:sz w:val="32"/>
                                <w:szCs w:val="32"/>
                              </w:rPr>
                              <w:t xml:space="preserve">We will also run </w:t>
                            </w:r>
                            <w:r>
                              <w:rPr>
                                <w:rFonts w:ascii="Amasis MT Pro Medium" w:hAnsi="Amasis MT Pro Medium" w:cs="Biome"/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  <w:t>art competitions</w:t>
                            </w:r>
                            <w:r>
                              <w:rPr>
                                <w:rFonts w:ascii="Amasis MT Pro Medium" w:hAnsi="Amasis MT Pro Medium" w:cs="Biome"/>
                                <w:sz w:val="32"/>
                                <w:szCs w:val="32"/>
                              </w:rPr>
                              <w:t xml:space="preserve"> and display all the creative and artistic endeavours of Hatton’s students.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98FD1" id="Text Box 5" o:spid="_x0000_s1027" type="#_x0000_t202" style="position:absolute;left:0;text-align:left;margin-left:238.15pt;margin-top:225.6pt;width:244pt;height:202.1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" stroked="f">
                <v:textbox>
                  <w:txbxContent>
                    <w:p w14:paraId="2B33AA53" w14:textId="77777777" w:rsidR="001D4C24" w:rsidRDefault="00000000">
                      <w:r>
                        <w:rPr>
                          <w:rFonts w:ascii="Amasis MT Pro Medium" w:hAnsi="Amasis MT Pro Medium" w:cs="Biome"/>
                          <w:sz w:val="32"/>
                          <w:szCs w:val="32"/>
                        </w:rPr>
                        <w:t xml:space="preserve">We will keep you updated on all things Hatton, from events such as the yearly </w:t>
                      </w:r>
                      <w:r>
                        <w:rPr>
                          <w:rFonts w:ascii="Amasis MT Pro Medium" w:hAnsi="Amasis MT Pro Medium" w:cs="Biome"/>
                          <w:b/>
                          <w:bCs/>
                          <w:color w:val="C60202"/>
                          <w:sz w:val="32"/>
                          <w:szCs w:val="32"/>
                        </w:rPr>
                        <w:t>colour run</w:t>
                      </w:r>
                      <w:r>
                        <w:rPr>
                          <w:rFonts w:ascii="Amasis MT Pro Medium" w:hAnsi="Amasis MT Pro Medium" w:cs="Biome"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masis MT Pro Medium" w:hAnsi="Amasis MT Pro Medium" w:cs="Biome"/>
                          <w:sz w:val="32"/>
                          <w:szCs w:val="32"/>
                        </w:rPr>
                        <w:t xml:space="preserve">to </w:t>
                      </w:r>
                      <w:r>
                        <w:rPr>
                          <w:rFonts w:ascii="Amasis MT Pro Medium" w:hAnsi="Amasis MT Pro Medium" w:cs="Biome"/>
                          <w:b/>
                          <w:bCs/>
                          <w:color w:val="9B57D3"/>
                          <w:sz w:val="32"/>
                          <w:szCs w:val="32"/>
                        </w:rPr>
                        <w:t>Hatton’s Got Talent.</w:t>
                      </w:r>
                    </w:p>
                    <w:p w14:paraId="7819EB9F" w14:textId="77777777" w:rsidR="001D4C24" w:rsidRDefault="00000000">
                      <w:r>
                        <w:rPr>
                          <w:rFonts w:ascii="Amasis MT Pro Medium" w:hAnsi="Amasis MT Pro Medium" w:cs="Biome"/>
                          <w:sz w:val="32"/>
                          <w:szCs w:val="32"/>
                        </w:rPr>
                        <w:t xml:space="preserve">We will also run </w:t>
                      </w:r>
                      <w:r>
                        <w:rPr>
                          <w:rFonts w:ascii="Amasis MT Pro Medium" w:hAnsi="Amasis MT Pro Medium" w:cs="Biome"/>
                          <w:b/>
                          <w:bCs/>
                          <w:color w:val="00B050"/>
                          <w:sz w:val="32"/>
                          <w:szCs w:val="32"/>
                        </w:rPr>
                        <w:t>art competitions</w:t>
                      </w:r>
                      <w:r>
                        <w:rPr>
                          <w:rFonts w:ascii="Amasis MT Pro Medium" w:hAnsi="Amasis MT Pro Medium" w:cs="Biome"/>
                          <w:sz w:val="32"/>
                          <w:szCs w:val="32"/>
                        </w:rPr>
                        <w:t xml:space="preserve"> and display all the creative and artistic endeavours of Hatton’s students.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owlby One SC" w:hAnsi="Bowlby One SC"/>
          <w:noProof/>
          <w:color w:val="92278F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40E98" wp14:editId="3F80E1C4">
                <wp:simplePos x="0" y="0"/>
                <wp:positionH relativeFrom="column">
                  <wp:posOffset>-184050</wp:posOffset>
                </wp:positionH>
                <wp:positionV relativeFrom="paragraph">
                  <wp:posOffset>81052</wp:posOffset>
                </wp:positionV>
                <wp:extent cx="3322957" cy="1903725"/>
                <wp:effectExtent l="0" t="76200" r="0" b="77475"/>
                <wp:wrapNone/>
                <wp:docPr id="12324129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40230">
                          <a:off x="0" y="0"/>
                          <a:ext cx="3322957" cy="190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1CCB0" w14:textId="77777777" w:rsidR="001D4C24" w:rsidRDefault="00000000">
                            <w:r>
                              <w:rPr>
                                <w:rFonts w:ascii="Amasis MT Pro Medium" w:hAnsi="Amasis MT Pro Medium" w:cs="Biome"/>
                                <w:sz w:val="32"/>
                                <w:szCs w:val="32"/>
                              </w:rPr>
                              <w:t xml:space="preserve">Our team of sixth formers has worked hard to bring you the monthly </w:t>
                            </w:r>
                            <w:r>
                              <w:rPr>
                                <w:rFonts w:ascii="Amasis MT Pro Medium" w:hAnsi="Amasis MT Pro Medium" w:cs="Biome"/>
                                <w:b/>
                                <w:bCs/>
                                <w:color w:val="92278F"/>
                                <w:sz w:val="32"/>
                                <w:szCs w:val="32"/>
                              </w:rPr>
                              <w:t>Generation</w:t>
                            </w:r>
                            <w:r>
                              <w:rPr>
                                <w:rFonts w:ascii="Amasis MT Pro Medium" w:hAnsi="Amasis MT Pro Medium" w:cs="Biome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masis MT Pro Medium" w:hAnsi="Amasis MT Pro Medium" w:cs="Biome"/>
                                <w:b/>
                                <w:bCs/>
                                <w:color w:val="92278F"/>
                                <w:sz w:val="32"/>
                                <w:szCs w:val="32"/>
                              </w:rPr>
                              <w:t>Hatton Magazine!</w:t>
                            </w:r>
                            <w:r>
                              <w:rPr>
                                <w:rFonts w:ascii="Amasis MT Pro Medium" w:hAnsi="Amasis MT Pro Medium" w:cs="Biome"/>
                                <w:color w:val="92278F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masis MT Pro Medium" w:hAnsi="Amasis MT Pro Medium" w:cs="Biome"/>
                                <w:sz w:val="32"/>
                                <w:szCs w:val="32"/>
                              </w:rPr>
                              <w:t>On our editions page you will find articles, art submissions and quizzes for you to take part in.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40E98" id="_x0000_s1028" type="#_x0000_t202" style="position:absolute;left:0;text-align:left;margin-left:-14.5pt;margin-top:6.4pt;width:261.65pt;height:149.9pt;rotation:-174511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" filled="f" stroked="f">
                <v:textbox>
                  <w:txbxContent>
                    <w:p w14:paraId="2ED1CCB0" w14:textId="77777777" w:rsidR="001D4C24" w:rsidRDefault="00000000">
                      <w:r>
                        <w:rPr>
                          <w:rFonts w:ascii="Amasis MT Pro Medium" w:hAnsi="Amasis MT Pro Medium" w:cs="Biome"/>
                          <w:sz w:val="32"/>
                          <w:szCs w:val="32"/>
                        </w:rPr>
                        <w:t xml:space="preserve">Our team of sixth formers has worked hard to bring you the monthly </w:t>
                      </w:r>
                      <w:r>
                        <w:rPr>
                          <w:rFonts w:ascii="Amasis MT Pro Medium" w:hAnsi="Amasis MT Pro Medium" w:cs="Biome"/>
                          <w:b/>
                          <w:bCs/>
                          <w:color w:val="92278F"/>
                          <w:sz w:val="32"/>
                          <w:szCs w:val="32"/>
                        </w:rPr>
                        <w:t>Generation</w:t>
                      </w:r>
                      <w:r>
                        <w:rPr>
                          <w:rFonts w:ascii="Amasis MT Pro Medium" w:hAnsi="Amasis MT Pro Medium" w:cs="Biome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masis MT Pro Medium" w:hAnsi="Amasis MT Pro Medium" w:cs="Biome"/>
                          <w:b/>
                          <w:bCs/>
                          <w:color w:val="92278F"/>
                          <w:sz w:val="32"/>
                          <w:szCs w:val="32"/>
                        </w:rPr>
                        <w:t>Hatton Magazine!</w:t>
                      </w:r>
                      <w:r>
                        <w:rPr>
                          <w:rFonts w:ascii="Amasis MT Pro Medium" w:hAnsi="Amasis MT Pro Medium" w:cs="Biome"/>
                          <w:color w:val="92278F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masis MT Pro Medium" w:hAnsi="Amasis MT Pro Medium" w:cs="Biome"/>
                          <w:sz w:val="32"/>
                          <w:szCs w:val="32"/>
                        </w:rPr>
                        <w:t>On our editions page you will find articles, art submissions and quizzes for you to take part in.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wlby One SC" w:hAnsi="Bowlby One SC"/>
          <w:noProof/>
          <w:color w:val="92278F"/>
          <w:sz w:val="72"/>
          <w:szCs w:val="72"/>
          <w:u w:val="single"/>
        </w:rPr>
        <w:drawing>
          <wp:anchor distT="0" distB="0" distL="114300" distR="114300" simplePos="0" relativeHeight="251661312" behindDoc="1" locked="0" layoutInCell="1" allowOverlap="1" wp14:anchorId="4E62027B" wp14:editId="21060034">
            <wp:simplePos x="0" y="0"/>
            <wp:positionH relativeFrom="column">
              <wp:posOffset>-71752</wp:posOffset>
            </wp:positionH>
            <wp:positionV relativeFrom="paragraph">
              <wp:posOffset>2467608</wp:posOffset>
            </wp:positionV>
            <wp:extent cx="2774042" cy="2641601"/>
            <wp:effectExtent l="0" t="0" r="7258" b="6349"/>
            <wp:wrapNone/>
            <wp:docPr id="144185098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l="15309" r="5946"/>
                    <a:stretch>
                      <a:fillRect/>
                    </a:stretch>
                  </pic:blipFill>
                  <pic:spPr>
                    <a:xfrm>
                      <a:off x="0" y="0"/>
                      <a:ext cx="2774042" cy="26416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Bowlby One SC" w:hAnsi="Bowlby One SC"/>
          <w:noProof/>
          <w:color w:val="92278F"/>
          <w:sz w:val="72"/>
          <w:szCs w:val="72"/>
          <w:u w:val="single"/>
        </w:rPr>
        <w:drawing>
          <wp:anchor distT="0" distB="0" distL="114300" distR="114300" simplePos="0" relativeHeight="251660288" behindDoc="1" locked="0" layoutInCell="1" allowOverlap="1" wp14:anchorId="7E42845B" wp14:editId="58DCA379">
            <wp:simplePos x="0" y="0"/>
            <wp:positionH relativeFrom="column">
              <wp:posOffset>3252475</wp:posOffset>
            </wp:positionH>
            <wp:positionV relativeFrom="paragraph">
              <wp:posOffset>97786</wp:posOffset>
            </wp:positionV>
            <wp:extent cx="2763755" cy="2380567"/>
            <wp:effectExtent l="133350" t="152400" r="131845" b="153083"/>
            <wp:wrapNone/>
            <wp:docPr id="166562265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 l="12955" r="-1"/>
                    <a:stretch>
                      <a:fillRect/>
                    </a:stretch>
                  </pic:blipFill>
                  <pic:spPr>
                    <a:xfrm rot="389359">
                      <a:off x="0" y="0"/>
                      <a:ext cx="2763755" cy="23805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1D4C24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BAE4F" w14:textId="77777777" w:rsidR="00B654A3" w:rsidRDefault="00B654A3">
      <w:pPr>
        <w:spacing w:after="0" w:line="240" w:lineRule="auto"/>
      </w:pPr>
      <w:r>
        <w:separator/>
      </w:r>
    </w:p>
  </w:endnote>
  <w:endnote w:type="continuationSeparator" w:id="0">
    <w:p w14:paraId="36C41F65" w14:textId="77777777" w:rsidR="00B654A3" w:rsidRDefault="00B65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wlby One SC">
    <w:panose1 w:val="02000505060000020004"/>
    <w:charset w:val="00"/>
    <w:family w:val="auto"/>
    <w:pitch w:val="variable"/>
    <w:sig w:usb0="800000EF" w:usb1="4000A04B" w:usb2="00000000" w:usb3="00000000" w:csb0="00000001" w:csb1="00000000"/>
  </w:font>
  <w:font w:name="Amasis MT Pro Medium">
    <w:altName w:val="Cambria"/>
    <w:charset w:val="00"/>
    <w:family w:val="roman"/>
    <w:pitch w:val="variable"/>
  </w:font>
  <w:font w:name="Biome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67A21" w14:textId="77777777" w:rsidR="00B654A3" w:rsidRDefault="00B654A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9FAA13D" w14:textId="77777777" w:rsidR="00B654A3" w:rsidRDefault="00B654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D4C24"/>
    <w:rsid w:val="001D4C24"/>
    <w:rsid w:val="00B654A3"/>
    <w:rsid w:val="00D4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0011"/>
  <w15:docId w15:val="{BFE3070D-899D-40DE-914A-0C9A1F4E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</dc:creator>
  <dc:description/>
  <cp:lastModifiedBy>Freya</cp:lastModifiedBy>
  <cp:revision>2</cp:revision>
  <dcterms:created xsi:type="dcterms:W3CDTF">2023-06-30T12:14:00Z</dcterms:created>
  <dcterms:modified xsi:type="dcterms:W3CDTF">2023-06-30T12:14:00Z</dcterms:modified>
</cp:coreProperties>
</file>